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190615" cy="4571365"/>
            <wp:effectExtent l="0" t="0" r="635" b="635"/>
            <wp:docPr id="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457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04865" cy="4295140"/>
            <wp:effectExtent l="0" t="0" r="635" b="10160"/>
            <wp:docPr id="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429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E052B"/>
    <w:rsid w:val="5A8E052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ene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2019-02-20T07:33:00Z</dcterms:created>
  <dc:creator>Irene</dc:creator>
  <cp:lastModifiedBy>Irene</cp:lastModifiedBy>
  <dcterms:modified xsi:type="dcterms:W3CDTF">2019-02-20T07:33:59Z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